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:rsidTr="006E7C2D">
        <w:trPr>
          <w:trHeight w:val="993"/>
          <w:jc w:val="center"/>
        </w:trPr>
        <w:tc>
          <w:tcPr>
            <w:tcW w:w="2942" w:type="dxa"/>
            <w:shd w:val="clear" w:color="auto" w:fill="FFFFFF" w:themeFill="background1"/>
          </w:tcPr>
          <w:p w:rsidR="00B6466C" w:rsidRDefault="006E7C2D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69F186" wp14:editId="7263803D">
                  <wp:extent cx="1799404" cy="13856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19066493_519358683557937_2979610166539116769_n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78" t="4976" r="19927" b="-4976"/>
                          <a:stretch/>
                        </pic:blipFill>
                        <pic:spPr bwMode="auto">
                          <a:xfrm>
                            <a:off x="0" y="0"/>
                            <a:ext cx="1837572" cy="141505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</w:tcPr>
          <w:p w:rsidR="00B6466C" w:rsidRPr="006E7C2D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6607" w:type="dxa"/>
            <w:vMerge w:val="restart"/>
          </w:tcPr>
          <w:p w:rsidR="006E7C2D" w:rsidRDefault="006E7C2D" w:rsidP="006E7C2D">
            <w:pPr>
              <w:pStyle w:val="Title"/>
              <w:rPr>
                <w:color w:val="000000" w:themeColor="text1"/>
                <w:sz w:val="32"/>
                <w:szCs w:val="32"/>
              </w:rPr>
            </w:pPr>
            <w:r w:rsidRPr="006E7C2D">
              <w:rPr>
                <w:color w:val="000000" w:themeColor="text1"/>
                <w:sz w:val="32"/>
                <w:szCs w:val="32"/>
              </w:rPr>
              <w:t>DANNA VIEYL JOY CAINGLET TORNE</w:t>
            </w:r>
          </w:p>
          <w:p w:rsidR="006E7C2D" w:rsidRPr="006E7C2D" w:rsidRDefault="007F69F9" w:rsidP="006E7C2D">
            <w:pPr>
              <w:spacing w:line="360" w:lineRule="auto"/>
              <w:rPr>
                <w:sz w:val="28"/>
              </w:rPr>
            </w:pPr>
            <w:hyperlink r:id="rId11" w:history="1">
              <w:r w:rsidR="006E7C2D" w:rsidRPr="006E7C2D">
                <w:rPr>
                  <w:rStyle w:val="Hyperlink"/>
                  <w:sz w:val="28"/>
                </w:rPr>
                <w:t>torne.dannavieyljoyc@gmail.com</w:t>
              </w:r>
            </w:hyperlink>
          </w:p>
          <w:p w:rsidR="006E7C2D" w:rsidRDefault="006E7C2D" w:rsidP="006E7C2D">
            <w:pPr>
              <w:spacing w:line="360" w:lineRule="auto"/>
              <w:rPr>
                <w:sz w:val="28"/>
              </w:rPr>
            </w:pPr>
            <w:r w:rsidRPr="006E7C2D">
              <w:rPr>
                <w:sz w:val="28"/>
              </w:rPr>
              <w:t>+639658325278</w:t>
            </w:r>
            <w:r w:rsidR="007B4700">
              <w:rPr>
                <w:sz w:val="28"/>
              </w:rPr>
              <w:t xml:space="preserve"> / +639606032844</w:t>
            </w:r>
            <w:bookmarkStart w:id="0" w:name="_GoBack"/>
            <w:bookmarkEnd w:id="0"/>
          </w:p>
          <w:p w:rsidR="00F40E27" w:rsidRPr="00F40E27" w:rsidRDefault="00F40E27" w:rsidP="006E7C2D">
            <w:pPr>
              <w:spacing w:line="360" w:lineRule="auto"/>
              <w:rPr>
                <w:sz w:val="26"/>
                <w:szCs w:val="26"/>
              </w:rPr>
            </w:pPr>
            <w:r w:rsidRPr="00F40E27">
              <w:rPr>
                <w:sz w:val="26"/>
                <w:szCs w:val="26"/>
              </w:rPr>
              <w:t>#207 Liwliwa Street, Brgy. San Felipe LLanera, Nueva Ecija</w:t>
            </w:r>
          </w:p>
        </w:tc>
      </w:tr>
      <w:tr w:rsidR="00B6466C" w:rsidTr="006E7C2D">
        <w:trPr>
          <w:trHeight w:val="975"/>
          <w:jc w:val="center"/>
        </w:trPr>
        <w:tc>
          <w:tcPr>
            <w:tcW w:w="2942" w:type="dxa"/>
            <w:vMerge w:val="restart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6466C" w:rsidRDefault="00B6466C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B6466C" w:rsidRPr="00222466" w:rsidRDefault="00B6466C" w:rsidP="00222466">
            <w:pPr>
              <w:pStyle w:val="Title"/>
            </w:pPr>
          </w:p>
        </w:tc>
      </w:tr>
      <w:tr w:rsidR="00555003" w:rsidTr="006E7C2D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  <w:shd w:val="clear" w:color="auto" w:fill="FFFFFF" w:themeFill="background1"/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:rsidR="000F7D04" w:rsidRDefault="000F7D04" w:rsidP="006E7C2D">
            <w:pPr>
              <w:pStyle w:val="Heading2"/>
            </w:pPr>
            <w:r w:rsidRPr="000F7D04">
              <w:t>Education</w:t>
            </w:r>
          </w:p>
          <w:p w:rsidR="006E7C2D" w:rsidRPr="0087316D" w:rsidRDefault="006E7C2D" w:rsidP="006E7C2D">
            <w:pPr>
              <w:rPr>
                <w:b/>
                <w:color w:val="0B3262" w:themeColor="text2" w:themeTint="E6"/>
                <w:sz w:val="28"/>
              </w:rPr>
            </w:pPr>
            <w:r w:rsidRPr="0087316D">
              <w:rPr>
                <w:b/>
                <w:color w:val="0B3262" w:themeColor="text2" w:themeTint="E6"/>
                <w:sz w:val="28"/>
              </w:rPr>
              <w:t>Bachelor of Science in Information Technology</w:t>
            </w:r>
          </w:p>
          <w:p w:rsidR="006E7C2D" w:rsidRPr="0087316D" w:rsidRDefault="006E7C2D" w:rsidP="0087316D">
            <w:pPr>
              <w:spacing w:line="360" w:lineRule="auto"/>
              <w:rPr>
                <w:sz w:val="24"/>
              </w:rPr>
            </w:pPr>
            <w:r w:rsidRPr="0087316D">
              <w:rPr>
                <w:sz w:val="24"/>
              </w:rPr>
              <w:t>Central Luzon State University</w:t>
            </w:r>
          </w:p>
          <w:p w:rsidR="006E7C2D" w:rsidRPr="0087316D" w:rsidRDefault="006E7C2D" w:rsidP="0087316D">
            <w:pPr>
              <w:spacing w:line="360" w:lineRule="auto"/>
              <w:rPr>
                <w:sz w:val="24"/>
              </w:rPr>
            </w:pPr>
            <w:r w:rsidRPr="0087316D">
              <w:rPr>
                <w:sz w:val="24"/>
              </w:rPr>
              <w:t>Science City of Muñoz, Nueva Ecija</w:t>
            </w:r>
          </w:p>
          <w:p w:rsidR="006E7C2D" w:rsidRPr="0087316D" w:rsidRDefault="0087316D" w:rsidP="0087316D">
            <w:pPr>
              <w:spacing w:line="360" w:lineRule="auto"/>
              <w:rPr>
                <w:sz w:val="24"/>
              </w:rPr>
            </w:pPr>
            <w:r w:rsidRPr="0087316D">
              <w:rPr>
                <w:sz w:val="24"/>
              </w:rPr>
              <w:t>August 2019- Present</w:t>
            </w:r>
          </w:p>
          <w:p w:rsidR="0087316D" w:rsidRDefault="0087316D" w:rsidP="006E7C2D"/>
          <w:p w:rsidR="0087316D" w:rsidRPr="0087316D" w:rsidRDefault="0087316D" w:rsidP="006E7C2D">
            <w:pPr>
              <w:rPr>
                <w:b/>
                <w:color w:val="0B3262" w:themeColor="text2" w:themeTint="E6"/>
                <w:sz w:val="28"/>
              </w:rPr>
            </w:pPr>
            <w:r w:rsidRPr="0087316D">
              <w:rPr>
                <w:b/>
                <w:color w:val="0B3262" w:themeColor="text2" w:themeTint="E6"/>
                <w:sz w:val="28"/>
              </w:rPr>
              <w:t>STI College San Jose</w:t>
            </w:r>
          </w:p>
          <w:p w:rsidR="0087316D" w:rsidRPr="0087316D" w:rsidRDefault="0087316D" w:rsidP="0087316D">
            <w:pPr>
              <w:spacing w:line="360" w:lineRule="auto"/>
              <w:rPr>
                <w:sz w:val="24"/>
              </w:rPr>
            </w:pPr>
            <w:r w:rsidRPr="0087316D">
              <w:rPr>
                <w:sz w:val="24"/>
              </w:rPr>
              <w:t>San Jose City, Nueva Ecija</w:t>
            </w:r>
          </w:p>
          <w:p w:rsidR="0087316D" w:rsidRPr="0087316D" w:rsidRDefault="0087316D" w:rsidP="0087316D">
            <w:pPr>
              <w:spacing w:line="360" w:lineRule="auto"/>
              <w:rPr>
                <w:sz w:val="24"/>
              </w:rPr>
            </w:pPr>
            <w:r w:rsidRPr="0087316D">
              <w:rPr>
                <w:sz w:val="24"/>
              </w:rPr>
              <w:t>June 2017- April 2019</w:t>
            </w:r>
          </w:p>
          <w:p w:rsidR="000F7D04" w:rsidRDefault="0087316D" w:rsidP="0087316D">
            <w:pPr>
              <w:pStyle w:val="Heading2"/>
            </w:pPr>
            <w:r>
              <w:t>Skills</w:t>
            </w:r>
            <w:r w:rsidR="004B35D1">
              <w:t>/Experience</w:t>
            </w:r>
          </w:p>
          <w:p w:rsidR="0087316D" w:rsidRPr="0087316D" w:rsidRDefault="0087316D" w:rsidP="0087316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87316D">
              <w:rPr>
                <w:sz w:val="24"/>
              </w:rPr>
              <w:t>Flexible and resourceful in doing and accomplishing tasks.</w:t>
            </w:r>
          </w:p>
          <w:p w:rsidR="0087316D" w:rsidRPr="0087316D" w:rsidRDefault="0087316D" w:rsidP="0087316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87316D">
              <w:rPr>
                <w:sz w:val="24"/>
              </w:rPr>
              <w:t>Observant and quick learner.</w:t>
            </w:r>
          </w:p>
          <w:p w:rsidR="004B35D1" w:rsidRDefault="0087316D" w:rsidP="004B35D1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87316D">
              <w:rPr>
                <w:sz w:val="24"/>
              </w:rPr>
              <w:t>Competent in technologies and other related fields.</w:t>
            </w:r>
          </w:p>
          <w:p w:rsidR="004B35D1" w:rsidRDefault="004B35D1" w:rsidP="004B35D1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4B35D1">
              <w:rPr>
                <w:b/>
                <w:sz w:val="24"/>
              </w:rPr>
              <w:t>Entrepreneurship Training</w:t>
            </w:r>
            <w:r>
              <w:rPr>
                <w:b/>
                <w:sz w:val="24"/>
              </w:rPr>
              <w:t xml:space="preserve"> Program (TESDA)</w:t>
            </w:r>
          </w:p>
          <w:p w:rsidR="004B35D1" w:rsidRDefault="004B35D1" w:rsidP="004B35D1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  <w:r>
              <w:rPr>
                <w:sz w:val="24"/>
              </w:rPr>
              <w:t>Sta. Monica Rizal, Nueva Ecija</w:t>
            </w:r>
            <w:r w:rsidR="007B4700">
              <w:rPr>
                <w:sz w:val="24"/>
              </w:rPr>
              <w:t xml:space="preserve"> (K-D Natures Farm)</w:t>
            </w:r>
          </w:p>
          <w:p w:rsidR="004B35D1" w:rsidRPr="004B35D1" w:rsidRDefault="004B35D1" w:rsidP="004B35D1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  <w:r>
              <w:rPr>
                <w:sz w:val="24"/>
              </w:rPr>
              <w:t>June 12, 2022</w:t>
            </w:r>
          </w:p>
          <w:p w:rsidR="004B35D1" w:rsidRPr="004B35D1" w:rsidRDefault="004B35D1" w:rsidP="004B35D1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</w:rPr>
            </w:pPr>
            <w:r w:rsidRPr="004B35D1">
              <w:rPr>
                <w:b/>
                <w:sz w:val="24"/>
              </w:rPr>
              <w:t>Rice Competitiveness Enhancement Fund (RCEF) Rice Extension Services Program (RESP)</w:t>
            </w:r>
          </w:p>
          <w:p w:rsidR="007B4700" w:rsidRDefault="004B35D1" w:rsidP="007B470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  <w:r>
              <w:rPr>
                <w:sz w:val="24"/>
              </w:rPr>
              <w:t>Sta. Monica Rizal, Nueva Ecija</w:t>
            </w:r>
          </w:p>
          <w:p w:rsidR="007B4700" w:rsidRPr="007B4700" w:rsidRDefault="007B4700" w:rsidP="007B470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  <w:r>
              <w:rPr>
                <w:sz w:val="24"/>
              </w:rPr>
              <w:t xml:space="preserve">March – June 2022 </w:t>
            </w:r>
            <w:r>
              <w:rPr>
                <w:sz w:val="24"/>
              </w:rPr>
              <w:t>(K-D Natures Farm)</w:t>
            </w:r>
          </w:p>
          <w:p w:rsidR="004B35D1" w:rsidRPr="004B35D1" w:rsidRDefault="004B35D1" w:rsidP="004B35D1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</w:p>
          <w:p w:rsidR="004B35D1" w:rsidRPr="004B35D1" w:rsidRDefault="004B35D1" w:rsidP="004B35D1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</w:p>
          <w:p w:rsidR="0087316D" w:rsidRDefault="0087316D" w:rsidP="000F7D04">
            <w:pPr>
              <w:pStyle w:val="Heading2"/>
            </w:pPr>
            <w:r>
              <w:t>Objective</w:t>
            </w:r>
          </w:p>
          <w:p w:rsidR="0087316D" w:rsidRPr="00F40E27" w:rsidRDefault="0087316D" w:rsidP="00F40E27">
            <w:pPr>
              <w:spacing w:line="360" w:lineRule="auto"/>
              <w:jc w:val="both"/>
              <w:rPr>
                <w:sz w:val="24"/>
              </w:rPr>
            </w:pPr>
            <w:r w:rsidRPr="00F40E27">
              <w:rPr>
                <w:sz w:val="24"/>
              </w:rPr>
              <w:t xml:space="preserve">Seeking a challenging </w:t>
            </w:r>
            <w:r w:rsidR="00F40E27" w:rsidRPr="00F40E27">
              <w:rPr>
                <w:sz w:val="24"/>
              </w:rPr>
              <w:t>and responsible role where professional experience, skills, intelligence, and ambition are utilizing to full potentials.</w:t>
            </w:r>
          </w:p>
          <w:p w:rsidR="000F7D04" w:rsidRDefault="000F7D04" w:rsidP="000F7D04">
            <w:pPr>
              <w:pStyle w:val="Heading2"/>
            </w:pPr>
            <w:r w:rsidRPr="000F7D04">
              <w:t>References</w:t>
            </w:r>
          </w:p>
          <w:p w:rsidR="007B4700" w:rsidRPr="007B4700" w:rsidRDefault="007B4700" w:rsidP="007B4700"/>
          <w:p w:rsidR="000F7D04" w:rsidRPr="00F40E27" w:rsidRDefault="00F40E27" w:rsidP="00F40E27">
            <w:pPr>
              <w:rPr>
                <w:sz w:val="24"/>
              </w:rPr>
            </w:pPr>
            <w:r w:rsidRPr="00F40E27">
              <w:rPr>
                <w:sz w:val="24"/>
              </w:rPr>
              <w:t>Rolando Santiago</w:t>
            </w:r>
            <w:r>
              <w:rPr>
                <w:sz w:val="24"/>
              </w:rPr>
              <w:t xml:space="preserve">            </w:t>
            </w:r>
          </w:p>
          <w:p w:rsidR="00F40E27" w:rsidRDefault="00F40E27" w:rsidP="00F40E2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F40E27">
              <w:rPr>
                <w:sz w:val="24"/>
              </w:rPr>
              <w:t>Brgy. Captain</w:t>
            </w:r>
          </w:p>
          <w:p w:rsidR="007B4700" w:rsidRDefault="007B4700" w:rsidP="00F40E27">
            <w:pPr>
              <w:jc w:val="both"/>
              <w:rPr>
                <w:sz w:val="24"/>
              </w:rPr>
            </w:pPr>
          </w:p>
          <w:p w:rsidR="007B4700" w:rsidRDefault="007B4700" w:rsidP="00F40E27">
            <w:pPr>
              <w:jc w:val="both"/>
              <w:rPr>
                <w:sz w:val="24"/>
              </w:rPr>
            </w:pPr>
          </w:p>
          <w:p w:rsidR="007B4700" w:rsidRPr="005801E5" w:rsidRDefault="007B4700" w:rsidP="00F40E27">
            <w:pPr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55003" w:rsidTr="006E7C2D">
        <w:trPr>
          <w:trHeight w:val="1290"/>
          <w:jc w:val="center"/>
        </w:trPr>
        <w:tc>
          <w:tcPr>
            <w:tcW w:w="2942" w:type="dxa"/>
            <w:shd w:val="clear" w:color="auto" w:fill="FFFFFF" w:themeFill="background1"/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Pr="00590471" w:rsidRDefault="00555003" w:rsidP="00222466"/>
        </w:tc>
      </w:tr>
      <w:tr w:rsidR="00555003" w:rsidTr="006E7C2D">
        <w:trPr>
          <w:trHeight w:val="543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Pr="00222466" w:rsidRDefault="007F69F9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sdt>
              <w:sdtPr>
                <w:rPr>
                  <w:b/>
                  <w:bCs/>
                  <w:color w:val="F05535" w:themeColor="accent4"/>
                </w:rPr>
                <w:id w:val="1645700282"/>
                <w:placeholder>
                  <w:docPart w:val="59A33AAC115E4B8691250656417C9472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Address]</w:t>
                </w:r>
              </w:sdtContent>
            </w:sdt>
          </w:p>
          <w:p w:rsidR="00555003" w:rsidRPr="00222466" w:rsidRDefault="007F69F9" w:rsidP="00222466">
            <w:pPr>
              <w:pStyle w:val="Information"/>
            </w:pPr>
            <w:sdt>
              <w:sdtPr>
                <w:id w:val="-798381348"/>
                <w:placeholder>
                  <w:docPart w:val="E817DCB3861D43119178B5E141C6AFE3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[City, ST ZIP Code]</w:t>
                </w:r>
              </w:sdtContent>
            </w:sdt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183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624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Pr="00222466" w:rsidRDefault="007F69F9" w:rsidP="00222466">
            <w:pPr>
              <w:pStyle w:val="Information"/>
            </w:pPr>
            <w:sdt>
              <w:sdtPr>
                <w:id w:val="1701595270"/>
                <w:placeholder>
                  <w:docPart w:val="D1173DFD8CC24ADF9B2340DBFE6DE573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Phone]</w:t>
                </w:r>
              </w:sdtContent>
            </w:sdt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183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633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Pr="00222466" w:rsidRDefault="007F69F9" w:rsidP="00222466">
            <w:pPr>
              <w:pStyle w:val="Information"/>
            </w:pPr>
            <w:sdt>
              <w:sdtPr>
                <w:id w:val="-1997099910"/>
                <w:placeholder>
                  <w:docPart w:val="AB2F2042FED2444F9E1AFDDC1EA9BBA9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Email]</w:t>
                </w:r>
              </w:sdtContent>
            </w:sdt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174"/>
          <w:jc w:val="center"/>
        </w:trPr>
        <w:tc>
          <w:tcPr>
            <w:tcW w:w="2942" w:type="dxa"/>
            <w:shd w:val="clear" w:color="auto" w:fill="FFFFFF" w:themeFill="background1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633"/>
          <w:jc w:val="center"/>
        </w:trPr>
        <w:sdt>
          <w:sdtPr>
            <w:id w:val="994223924"/>
            <w:placeholder>
              <w:docPart w:val="6797D43D6676479CBA25C201CDCF73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2" w:type="dxa"/>
                <w:shd w:val="clear" w:color="auto" w:fill="FFFFFF" w:themeFill="background1"/>
                <w:vAlign w:val="center"/>
              </w:tcPr>
              <w:p w:rsidR="00555003" w:rsidRPr="00222466" w:rsidRDefault="00555003" w:rsidP="00222466">
                <w:pPr>
                  <w:pStyle w:val="Information"/>
                </w:pPr>
                <w:r w:rsidRPr="00222466">
                  <w:rPr>
                    <w:rStyle w:val="PlaceholderText"/>
                    <w:color w:val="FFFFFF" w:themeColor="background1"/>
                  </w:rPr>
                  <w:t>Your Website</w:t>
                </w:r>
              </w:p>
            </w:tc>
          </w:sdtContent>
        </w:sdt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6E7C2D">
        <w:trPr>
          <w:trHeight w:val="2448"/>
          <w:jc w:val="center"/>
        </w:trPr>
        <w:tc>
          <w:tcPr>
            <w:tcW w:w="2942" w:type="dxa"/>
            <w:shd w:val="clear" w:color="auto" w:fill="FFFFFF" w:themeFill="background1"/>
          </w:tcPr>
          <w:p w:rsidR="00555003" w:rsidRDefault="00555003" w:rsidP="00222466"/>
        </w:tc>
        <w:tc>
          <w:tcPr>
            <w:tcW w:w="423" w:type="dxa"/>
          </w:tcPr>
          <w:p w:rsidR="00555003" w:rsidRDefault="00555003" w:rsidP="00222466"/>
        </w:tc>
        <w:tc>
          <w:tcPr>
            <w:tcW w:w="6607" w:type="dxa"/>
            <w:vMerge/>
          </w:tcPr>
          <w:p w:rsidR="00555003" w:rsidRDefault="00555003" w:rsidP="00222466"/>
        </w:tc>
      </w:tr>
    </w:tbl>
    <w:p w:rsidR="007F5B63" w:rsidRPr="00CE1E3D" w:rsidRDefault="007F5B63" w:rsidP="00F40E27">
      <w:pPr>
        <w:pStyle w:val="BodyText"/>
      </w:pPr>
    </w:p>
    <w:sectPr w:rsidR="007F5B63" w:rsidRPr="00CE1E3D" w:rsidSect="00B6466C">
      <w:headerReference w:type="default" r:id="rId12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F9" w:rsidRDefault="007F69F9" w:rsidP="00590471">
      <w:r>
        <w:separator/>
      </w:r>
    </w:p>
  </w:endnote>
  <w:endnote w:type="continuationSeparator" w:id="0">
    <w:p w:rsidR="007F69F9" w:rsidRDefault="007F69F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F9" w:rsidRDefault="007F69F9" w:rsidP="00590471">
      <w:r>
        <w:separator/>
      </w:r>
    </w:p>
  </w:footnote>
  <w:footnote w:type="continuationSeparator" w:id="0">
    <w:p w:rsidR="007F69F9" w:rsidRDefault="007F69F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1F12CE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h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C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77D1"/>
    <w:multiLevelType w:val="hybridMultilevel"/>
    <w:tmpl w:val="9E88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D"/>
    <w:rsid w:val="00060042"/>
    <w:rsid w:val="000E0114"/>
    <w:rsid w:val="000F7D04"/>
    <w:rsid w:val="00150ABD"/>
    <w:rsid w:val="00222466"/>
    <w:rsid w:val="00332A22"/>
    <w:rsid w:val="003D3540"/>
    <w:rsid w:val="00472C27"/>
    <w:rsid w:val="004B35D1"/>
    <w:rsid w:val="00555003"/>
    <w:rsid w:val="005801E5"/>
    <w:rsid w:val="00590471"/>
    <w:rsid w:val="005D01FA"/>
    <w:rsid w:val="006E7C2D"/>
    <w:rsid w:val="007913A5"/>
    <w:rsid w:val="007B4700"/>
    <w:rsid w:val="007F5B63"/>
    <w:rsid w:val="007F69F9"/>
    <w:rsid w:val="00846CB9"/>
    <w:rsid w:val="008472E9"/>
    <w:rsid w:val="0087316D"/>
    <w:rsid w:val="008C2CFC"/>
    <w:rsid w:val="008F0D3B"/>
    <w:rsid w:val="00B6466C"/>
    <w:rsid w:val="00CE1E3D"/>
    <w:rsid w:val="00DF2F8A"/>
    <w:rsid w:val="00E90A60"/>
    <w:rsid w:val="00EE7E09"/>
    <w:rsid w:val="00F0223C"/>
    <w:rsid w:val="00F40E27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47149"/>
  <w14:defaultImageDpi w14:val="0"/>
  <w15:docId w15:val="{FC63D58D-4A86-4F80-9E94-92B1F38E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E7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orne.dannavieyljoyc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ntemporary%20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33AAC115E4B8691250656417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B87EF-089B-41ED-A9E1-155BC755FF64}"/>
      </w:docPartPr>
      <w:docPartBody>
        <w:p w:rsidR="00BF2AD6" w:rsidRDefault="00AF7BBA">
          <w:pPr>
            <w:pStyle w:val="59A33AAC115E4B8691250656417C9472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E817DCB3861D43119178B5E141C6A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24A77-C34E-4DC1-8507-5534883B24B2}"/>
      </w:docPartPr>
      <w:docPartBody>
        <w:p w:rsidR="00BF2AD6" w:rsidRDefault="00AF7BBA">
          <w:pPr>
            <w:pStyle w:val="E817DCB3861D43119178B5E141C6AFE3"/>
          </w:pPr>
          <w:r w:rsidRPr="00222466">
            <w:t>[City, ST ZIP Code]</w:t>
          </w:r>
        </w:p>
      </w:docPartBody>
    </w:docPart>
    <w:docPart>
      <w:docPartPr>
        <w:name w:val="D1173DFD8CC24ADF9B2340DBFE6DE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4D1-FAB7-4C2B-96E8-172D222A5227}"/>
      </w:docPartPr>
      <w:docPartBody>
        <w:p w:rsidR="00BF2AD6" w:rsidRDefault="00AF7BBA">
          <w:pPr>
            <w:pStyle w:val="D1173DFD8CC24ADF9B2340DBFE6DE573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AB2F2042FED2444F9E1AFDDC1EA9B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1126E-7EE7-4791-BEE3-0A0B626C46F1}"/>
      </w:docPartPr>
      <w:docPartBody>
        <w:p w:rsidR="00BF2AD6" w:rsidRDefault="00AF7BBA">
          <w:pPr>
            <w:pStyle w:val="AB2F2042FED2444F9E1AFDDC1EA9BBA9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6797D43D6676479CBA25C201CDCF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043A8-85B5-46A0-B0D2-7B89F604ACF5}"/>
      </w:docPartPr>
      <w:docPartBody>
        <w:p w:rsidR="00BF2AD6" w:rsidRDefault="00AF7BBA">
          <w:pPr>
            <w:pStyle w:val="6797D43D6676479CBA25C201CDCF73CF"/>
          </w:pPr>
          <w:r w:rsidRPr="00222466">
            <w:rPr>
              <w:rStyle w:val="PlaceholderText"/>
              <w:color w:val="FFFFFF" w:themeColor="background1"/>
            </w:rPr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66"/>
    <w:rsid w:val="007516EC"/>
    <w:rsid w:val="00AF7BBA"/>
    <w:rsid w:val="00BF2AD6"/>
    <w:rsid w:val="00CC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A7883663D486B88412B5ED3F293C5">
    <w:name w:val="588A7883663D486B88412B5ED3F293C5"/>
  </w:style>
  <w:style w:type="paragraph" w:customStyle="1" w:styleId="2603CB64246047EBB604FB0EBBB5274F">
    <w:name w:val="2603CB64246047EBB604FB0EBBB5274F"/>
  </w:style>
  <w:style w:type="paragraph" w:customStyle="1" w:styleId="598E5AC56EC246B8AF43B812A9860E2F">
    <w:name w:val="598E5AC56EC246B8AF43B812A9860E2F"/>
  </w:style>
  <w:style w:type="paragraph" w:customStyle="1" w:styleId="F9AEF9AC6EF94A72A8D6E327D867D927">
    <w:name w:val="F9AEF9AC6EF94A72A8D6E327D867D927"/>
  </w:style>
  <w:style w:type="paragraph" w:customStyle="1" w:styleId="0C5344A630FA4F8DBDD108D01BCEF971">
    <w:name w:val="0C5344A630FA4F8DBDD108D01BCEF971"/>
  </w:style>
  <w:style w:type="paragraph" w:customStyle="1" w:styleId="BCF1D7BED058449DBF495D82A15AA270">
    <w:name w:val="BCF1D7BED058449DBF495D82A15AA270"/>
  </w:style>
  <w:style w:type="paragraph" w:customStyle="1" w:styleId="641DF0ACAFFC45328D554F7DC82ABCBD">
    <w:name w:val="641DF0ACAFFC45328D554F7DC82ABCBD"/>
  </w:style>
  <w:style w:type="paragraph" w:customStyle="1" w:styleId="3F90284F84E341359F7C5AE79A560390">
    <w:name w:val="3F90284F84E341359F7C5AE79A560390"/>
  </w:style>
  <w:style w:type="paragraph" w:customStyle="1" w:styleId="13F59F546A254309B4383420231929E8">
    <w:name w:val="13F59F546A254309B4383420231929E8"/>
  </w:style>
  <w:style w:type="paragraph" w:customStyle="1" w:styleId="8C4670E3C97F415383D2E7427CE4B3A5">
    <w:name w:val="8C4670E3C97F415383D2E7427CE4B3A5"/>
  </w:style>
  <w:style w:type="paragraph" w:customStyle="1" w:styleId="0E9786431C8F4F05AD7A4F84BC923873">
    <w:name w:val="0E9786431C8F4F05AD7A4F84BC923873"/>
  </w:style>
  <w:style w:type="paragraph" w:customStyle="1" w:styleId="23C7C4FC39054D93BFF69E6FE165999B">
    <w:name w:val="23C7C4FC39054D93BFF69E6FE165999B"/>
  </w:style>
  <w:style w:type="paragraph" w:customStyle="1" w:styleId="907630F22B8041A3BEA70BC5098B9C7C">
    <w:name w:val="907630F22B8041A3BEA70BC5098B9C7C"/>
  </w:style>
  <w:style w:type="paragraph" w:customStyle="1" w:styleId="5A969C02E908492C8448C64A76EE1DE2">
    <w:name w:val="5A969C02E908492C8448C64A76EE1DE2"/>
  </w:style>
  <w:style w:type="paragraph" w:customStyle="1" w:styleId="7E1F17A5A2DF481A85AF34D24BB5D0E5">
    <w:name w:val="7E1F17A5A2DF481A85AF34D24BB5D0E5"/>
  </w:style>
  <w:style w:type="paragraph" w:customStyle="1" w:styleId="4AFA622DA20040C99A5665A935D73DC2">
    <w:name w:val="4AFA622DA20040C99A5665A935D73DC2"/>
  </w:style>
  <w:style w:type="paragraph" w:customStyle="1" w:styleId="A42BD56188C04B62BD52FDBB9036ED0A">
    <w:name w:val="A42BD56188C04B62BD52FDBB9036ED0A"/>
  </w:style>
  <w:style w:type="paragraph" w:customStyle="1" w:styleId="BE569F8F25C5443685145196924484B5">
    <w:name w:val="BE569F8F25C5443685145196924484B5"/>
  </w:style>
  <w:style w:type="paragraph" w:customStyle="1" w:styleId="6198D3B337C84ABDB48B1CBE884B1902">
    <w:name w:val="6198D3B337C84ABDB48B1CBE884B1902"/>
  </w:style>
  <w:style w:type="paragraph" w:customStyle="1" w:styleId="9A3CD76A8AB84275AA0AAAB07DEF8D56">
    <w:name w:val="9A3CD76A8AB84275AA0AAAB07DEF8D56"/>
  </w:style>
  <w:style w:type="paragraph" w:customStyle="1" w:styleId="FCC92E807E934A47A429CD97F21F477E">
    <w:name w:val="FCC92E807E934A47A429CD97F21F477E"/>
  </w:style>
  <w:style w:type="paragraph" w:customStyle="1" w:styleId="EC08F767E7A04DE8823BFAA7CB365D79">
    <w:name w:val="EC08F767E7A04DE8823BFAA7CB365D79"/>
  </w:style>
  <w:style w:type="paragraph" w:customStyle="1" w:styleId="23913A3358C841498C88F7B527B83240">
    <w:name w:val="23913A3358C841498C88F7B527B83240"/>
  </w:style>
  <w:style w:type="paragraph" w:customStyle="1" w:styleId="FF45A8A828384481A730AA359A271A90">
    <w:name w:val="FF45A8A828384481A730AA359A271A90"/>
  </w:style>
  <w:style w:type="paragraph" w:customStyle="1" w:styleId="59A33AAC115E4B8691250656417C9472">
    <w:name w:val="59A33AAC115E4B8691250656417C9472"/>
  </w:style>
  <w:style w:type="paragraph" w:customStyle="1" w:styleId="E817DCB3861D43119178B5E141C6AFE3">
    <w:name w:val="E817DCB3861D43119178B5E141C6AFE3"/>
  </w:style>
  <w:style w:type="paragraph" w:customStyle="1" w:styleId="D1173DFD8CC24ADF9B2340DBFE6DE573">
    <w:name w:val="D1173DFD8CC24ADF9B2340DBFE6DE573"/>
  </w:style>
  <w:style w:type="paragraph" w:customStyle="1" w:styleId="AB2F2042FED2444F9E1AFDDC1EA9BBA9">
    <w:name w:val="AB2F2042FED2444F9E1AFDDC1EA9BBA9"/>
  </w:style>
  <w:style w:type="character" w:styleId="PlaceholderText">
    <w:name w:val="Placeholder Text"/>
    <w:basedOn w:val="DefaultParagraphFont"/>
    <w:uiPriority w:val="99"/>
    <w:semiHidden/>
    <w:rsid w:val="00CC0E66"/>
    <w:rPr>
      <w:color w:val="808080"/>
    </w:rPr>
  </w:style>
  <w:style w:type="paragraph" w:customStyle="1" w:styleId="6797D43D6676479CBA25C201CDCF73CF">
    <w:name w:val="6797D43D6676479CBA25C201CDCF73CF"/>
  </w:style>
  <w:style w:type="paragraph" w:customStyle="1" w:styleId="7F4E749A3BCB471197CD1BB0159EC74E">
    <w:name w:val="7F4E749A3BCB471197CD1BB0159EC74E"/>
    <w:rsid w:val="00CC0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lenovo</dc:creator>
  <cp:keywords/>
  <dc:description/>
  <cp:lastModifiedBy>lenovo</cp:lastModifiedBy>
  <cp:revision>2</cp:revision>
  <cp:lastPrinted>2023-02-01T06:37:00Z</cp:lastPrinted>
  <dcterms:created xsi:type="dcterms:W3CDTF">2023-02-01T06:38:00Z</dcterms:created>
  <dcterms:modified xsi:type="dcterms:W3CDTF">2023-02-01T06:38:00Z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